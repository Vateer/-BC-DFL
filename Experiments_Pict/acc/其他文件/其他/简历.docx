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CD1F" w14:textId="3277A386" w:rsidR="00EA3485" w:rsidRDefault="00A6444F" w:rsidP="0062532D">
      <w:pPr>
        <w:tabs>
          <w:tab w:val="left" w:pos="3204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476E6BEB" wp14:editId="15EFB106">
                <wp:simplePos x="0" y="0"/>
                <wp:positionH relativeFrom="column">
                  <wp:posOffset>2207895</wp:posOffset>
                </wp:positionH>
                <wp:positionV relativeFrom="page">
                  <wp:posOffset>123825</wp:posOffset>
                </wp:positionV>
                <wp:extent cx="2095500" cy="931545"/>
                <wp:effectExtent l="0" t="0" r="0" b="190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DAA668" w14:textId="77777777" w:rsidR="00EA3485" w:rsidRDefault="00546F0F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ascii="微软雅黑" w:hAnsi="微软雅黑" w:hint="eastAsia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E6BE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3.85pt;margin-top:9.75pt;width:165pt;height:73.3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" filled="f" stroked="f">
                <v:textbox style="mso-fit-shape-to-text:t">
                  <w:txbxContent>
                    <w:p w14:paraId="22DAA668" w14:textId="77777777" w:rsidR="00EA3485" w:rsidRDefault="00546F0F">
                      <w:pPr>
                        <w:adjustRightInd w:val="0"/>
                        <w:snapToGrid w:val="0"/>
                      </w:pPr>
                      <w:r>
                        <w:rPr>
                          <w:rFonts w:ascii="微软雅黑" w:hAnsi="微软雅黑" w:hint="eastAsia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46F0F"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F5A54C2" wp14:editId="32C90D05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C3CCC5" w14:textId="77777777" w:rsidR="00EA3485" w:rsidRDefault="00EA348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A54C2" id="组合 15" o:spid="_x0000_s1027" style="position:absolute;left:0;text-align:left;margin-left:-5.25pt;margin-top:108.75pt;width:534pt;height:22.35pt;z-index:-2516618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0RHw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">
                <v:group id="组合 81" o:spid="_x0000_s102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BC3CCC5" w14:textId="77777777" w:rsidR="00EA3485" w:rsidRDefault="00EA3485"/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  <w:r w:rsidR="00546F0F">
        <w:rPr>
          <w:rFonts w:hint="eastAsia"/>
        </w:rPr>
        <w:t xml:space="preserve"> </w:t>
      </w:r>
      <w:r w:rsidR="0062532D">
        <w:tab/>
      </w:r>
    </w:p>
    <w:p w14:paraId="2DE6DAE1" w14:textId="48CB13DE" w:rsidR="00EA3485" w:rsidRDefault="00546F0F" w:rsidP="0062532D">
      <w:pPr>
        <w:tabs>
          <w:tab w:val="left" w:pos="3204"/>
        </w:tabs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4C90A1FE" wp14:editId="7F2C8877">
                <wp:simplePos x="0" y="0"/>
                <wp:positionH relativeFrom="colum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A5C4A" id="组合 8" o:spid="_x0000_s1026" style="position:absolute;left:0;text-align:left;margin-left:0;margin-top:80.05pt;width:615.4pt;height:15pt;z-index:-251665920;mso-position-horizontal:center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 w:rsidR="0062532D">
        <w:tab/>
      </w:r>
    </w:p>
    <w:p w14:paraId="0C67C18F" w14:textId="3784B578" w:rsidR="00EA3485" w:rsidRDefault="00546F0F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11133A0D" wp14:editId="21131C6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C97B4" id="直接连接符 26" o:spid="_x0000_s1026" style="position:absolute;left:0;text-align:lef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037939EF" w14:textId="1DB61EDB" w:rsidR="00EA3485" w:rsidRDefault="00EA3485">
      <w:pPr>
        <w:adjustRightInd w:val="0"/>
        <w:snapToGrid w:val="0"/>
      </w:pPr>
    </w:p>
    <w:p w14:paraId="5CB03507" w14:textId="11325345" w:rsidR="00EA3485" w:rsidRDefault="00A6444F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7CBD987" wp14:editId="740864AE">
                <wp:simplePos x="0" y="0"/>
                <wp:positionH relativeFrom="column">
                  <wp:posOffset>3550920</wp:posOffset>
                </wp:positionH>
                <wp:positionV relativeFrom="page">
                  <wp:posOffset>1699260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BFF73A9" w14:textId="423326F7" w:rsidR="00EA3485" w:rsidRDefault="00546F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政治面貌：</w:t>
                            </w:r>
                            <w:r w:rsidR="00E747F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预备党员</w:t>
                            </w:r>
                          </w:p>
                          <w:p w14:paraId="3F6AAF9E" w14:textId="020A5F34" w:rsidR="00A15A6D" w:rsidRDefault="00A15A6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15A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</w:t>
                            </w:r>
                            <w:r w:rsidRPr="00A15A6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箱：994748380@qq.com</w:t>
                            </w:r>
                          </w:p>
                          <w:p w14:paraId="62F2FB85" w14:textId="48CF7221" w:rsidR="003D35FD" w:rsidRDefault="003D35F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505FD81" w14:textId="0630C0AF" w:rsidR="00EA3485" w:rsidRDefault="00EA3485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BD987" id="_x0000_s1032" type="#_x0000_t202" style="position:absolute;left:0;text-align:left;margin-left:279.6pt;margin-top:133.8pt;width:175.55pt;height:93.6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" filled="f" stroked="f">
                <v:textbox style="mso-fit-shape-to-text:t">
                  <w:txbxContent>
                    <w:p w14:paraId="6BFF73A9" w14:textId="423326F7" w:rsidR="00EA3485" w:rsidRDefault="00546F0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政治面貌：</w:t>
                      </w:r>
                      <w:r w:rsidR="00E747F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预备党员</w:t>
                      </w:r>
                    </w:p>
                    <w:p w14:paraId="3F6AAF9E" w14:textId="020A5F34" w:rsidR="00A15A6D" w:rsidRDefault="00A15A6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15A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</w:t>
                      </w:r>
                      <w:r w:rsidRPr="00A15A6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箱：994748380@qq.com</w:t>
                      </w:r>
                    </w:p>
                    <w:p w14:paraId="62F2FB85" w14:textId="48CF7221" w:rsidR="003D35FD" w:rsidRDefault="003D35F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505FD81" w14:textId="0630C0AF" w:rsidR="00EA3485" w:rsidRDefault="00EA3485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15A6D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40E790C" wp14:editId="2CA7A187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2229485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E2C5430" w14:textId="1898FA58" w:rsidR="00EA3485" w:rsidRDefault="00546F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E747F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蔡泽炬</w:t>
                            </w:r>
                          </w:p>
                          <w:p w14:paraId="45A6804A" w14:textId="6DCC6648" w:rsidR="00EA3485" w:rsidRDefault="00546F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E747F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13640844316</w:t>
                            </w:r>
                            <w:r w:rsidR="00E747F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E747F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61AF29" w14:textId="72B302B7" w:rsidR="00E747FE" w:rsidRDefault="00E747F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F58BC7D" w14:textId="07FF245E" w:rsidR="00EA3485" w:rsidRPr="00E747FE" w:rsidRDefault="00EA3485" w:rsidP="00E747F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790C" id="_x0000_s1033" type="#_x0000_t202" style="position:absolute;left:0;text-align:left;margin-left:15pt;margin-top:132pt;width:175.55pt;height:43.2pt;z-index:-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" filled="f" stroked="f">
                <v:textbox>
                  <w:txbxContent>
                    <w:p w14:paraId="3E2C5430" w14:textId="1898FA58" w:rsidR="00EA3485" w:rsidRDefault="00546F0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E747F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蔡泽炬</w:t>
                      </w:r>
                    </w:p>
                    <w:p w14:paraId="45A6804A" w14:textId="6DCC6648" w:rsidR="00EA3485" w:rsidRDefault="00546F0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E747F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13640844316</w:t>
                      </w:r>
                      <w:r w:rsidR="00E747F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E747F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5161AF29" w14:textId="72B302B7" w:rsidR="00E747FE" w:rsidRDefault="00E747F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F58BC7D" w14:textId="07FF245E" w:rsidR="00EA3485" w:rsidRPr="00E747FE" w:rsidRDefault="00EA3485" w:rsidP="00E747F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46F0F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E6DB1BE" wp14:editId="35EC75A3">
                <wp:simplePos x="0" y="0"/>
                <wp:positionH relativeFrom="column">
                  <wp:posOffset>100330</wp:posOffset>
                </wp:positionH>
                <wp:positionV relativeFrom="page">
                  <wp:posOffset>1411605</wp:posOffset>
                </wp:positionV>
                <wp:extent cx="914400" cy="9144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7715" y="14662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925FA" w14:textId="77777777" w:rsidR="00EA3485" w:rsidRDefault="00546F0F">
                            <w:pPr>
                              <w:adjustRightInd w:val="0"/>
                              <w:snapToGrid w:val="0"/>
                              <w:spacing w:line="240" w:lineRule="exact"/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DB1BE" id="文本框 17" o:spid="_x0000_s1034" type="#_x0000_t202" style="position:absolute;left:0;text-align:left;margin-left:7.9pt;margin-top:111.15pt;width:1in;height:1in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" filled="f" fillcolor="white [3201]" stroked="f" strokeweight=".5pt">
                <v:textbox style="mso-fit-shape-to-text:t" inset="1mm,0,1mm,0">
                  <w:txbxContent>
                    <w:p w14:paraId="009925FA" w14:textId="77777777" w:rsidR="00EA3485" w:rsidRDefault="00546F0F">
                      <w:pPr>
                        <w:adjustRightInd w:val="0"/>
                        <w:snapToGrid w:val="0"/>
                        <w:spacing w:line="240" w:lineRule="exact"/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EF3803" w14:textId="0C2EABB4" w:rsidR="00EA3485" w:rsidRDefault="00EA3485">
      <w:pPr>
        <w:adjustRightInd w:val="0"/>
        <w:snapToGrid w:val="0"/>
      </w:pPr>
    </w:p>
    <w:p w14:paraId="6A44CF90" w14:textId="6FB963C6" w:rsidR="00EA3485" w:rsidRDefault="00A15A6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1FA1DC1D" wp14:editId="422AA7D3">
                <wp:simplePos x="0" y="0"/>
                <wp:positionH relativeFrom="column">
                  <wp:posOffset>190500</wp:posOffset>
                </wp:positionH>
                <wp:positionV relativeFrom="page">
                  <wp:posOffset>2103120</wp:posOffset>
                </wp:positionV>
                <wp:extent cx="5913120" cy="441960"/>
                <wp:effectExtent l="0" t="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887C2CE" w14:textId="39F7D9F4" w:rsidR="00A15A6D" w:rsidRDefault="00A15A6D" w:rsidP="00A15A6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博客：</w:t>
                            </w:r>
                            <w:r w:rsidRPr="00A15A6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https://blog.csdn.net/weixin_43191865</w:t>
                            </w:r>
                          </w:p>
                          <w:p w14:paraId="1B4930E1" w14:textId="77777777" w:rsidR="00A15A6D" w:rsidRDefault="00A15A6D" w:rsidP="00A15A6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61E4EB9F" w14:textId="77777777" w:rsidR="00A15A6D" w:rsidRPr="00E747FE" w:rsidRDefault="00A15A6D" w:rsidP="00A15A6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DC1D" id="文本框 38" o:spid="_x0000_s1035" type="#_x0000_t202" style="position:absolute;left:0;text-align:left;margin-left:15pt;margin-top:165.6pt;width:465.6pt;height:34.8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" filled="f" stroked="f">
                <v:textbox>
                  <w:txbxContent>
                    <w:p w14:paraId="4887C2CE" w14:textId="39F7D9F4" w:rsidR="00A15A6D" w:rsidRDefault="00A15A6D" w:rsidP="00A15A6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博客：</w:t>
                      </w:r>
                      <w:r w:rsidRPr="00A15A6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https://blog.csdn.net/weixin_43191865</w:t>
                      </w:r>
                    </w:p>
                    <w:p w14:paraId="1B4930E1" w14:textId="77777777" w:rsidR="00A15A6D" w:rsidRDefault="00A15A6D" w:rsidP="00A15A6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61E4EB9F" w14:textId="77777777" w:rsidR="00A15A6D" w:rsidRPr="00E747FE" w:rsidRDefault="00A15A6D" w:rsidP="00A15A6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CDBA68B" w14:textId="2D5665A3" w:rsidR="00EA3485" w:rsidRDefault="00A6444F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94E0653" wp14:editId="3B3C91C3">
                <wp:simplePos x="0" y="0"/>
                <wp:positionH relativeFrom="column">
                  <wp:posOffset>-63500</wp:posOffset>
                </wp:positionH>
                <wp:positionV relativeFrom="page">
                  <wp:posOffset>2480945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AC96DE" w14:textId="77777777" w:rsidR="00EA3485" w:rsidRDefault="00EA348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E0653" id="组合 16" o:spid="_x0000_s1036" style="position:absolute;left:0;text-align:left;margin-left:-5pt;margin-top:195.35pt;width:534pt;height:22.35pt;z-index:-2516608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7AC96DE" w14:textId="77777777" w:rsidR="00EA3485" w:rsidRDefault="00EA3485"/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CvxAAAANsAAAAPAAAAZHJzL2Rvd25yZXYueG1sRI9Ba8JA&#10;FITvQv/D8gq9mV0t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FB6MK/EAAAA2wAAAA8A&#10;AAAAAAAAAAAAAAAABwIAAGRycy9kb3ducmV2LnhtbFBLBQYAAAAAAwADALcAAAD4AgAAAAA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zW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ZSMc1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365EDBF3" wp14:editId="778824E3">
                <wp:simplePos x="0" y="0"/>
                <wp:positionH relativeFrom="column">
                  <wp:posOffset>100330</wp:posOffset>
                </wp:positionH>
                <wp:positionV relativeFrom="page">
                  <wp:posOffset>2509520</wp:posOffset>
                </wp:positionV>
                <wp:extent cx="914400" cy="914400"/>
                <wp:effectExtent l="0" t="0" r="0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E729" w14:textId="77777777" w:rsidR="00EA3485" w:rsidRDefault="00546F0F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EDBF3" id="文本框 1" o:spid="_x0000_s1041" type="#_x0000_t202" style="position:absolute;left:0;text-align:left;margin-left:7.9pt;margin-top:197.6pt;width:1in;height:1in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" filled="f" stroked="f" strokeweight=".5pt">
                <v:textbox style="mso-fit-shape-to-text:t" inset="1mm,0,1mm,0">
                  <w:txbxContent>
                    <w:p w14:paraId="796FE729" w14:textId="77777777" w:rsidR="00EA3485" w:rsidRDefault="00546F0F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1911D87" w14:textId="027EBAA3" w:rsidR="00EA3485" w:rsidRDefault="00EA3485">
      <w:pPr>
        <w:adjustRightInd w:val="0"/>
        <w:snapToGrid w:val="0"/>
      </w:pPr>
    </w:p>
    <w:p w14:paraId="7726A7C5" w14:textId="52CAB6E3" w:rsidR="00EA3485" w:rsidRDefault="00E1254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4F7D352" wp14:editId="0E6E2FE2">
                <wp:simplePos x="0" y="0"/>
                <wp:positionH relativeFrom="margin">
                  <wp:posOffset>216535</wp:posOffset>
                </wp:positionH>
                <wp:positionV relativeFrom="page">
                  <wp:posOffset>2725420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92D974A" w14:textId="6995AF4A" w:rsidR="00EA3485" w:rsidRDefault="00546F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 w:rsidR="00A15A6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.07-20</w:t>
                            </w:r>
                            <w:r w:rsidR="00A15A6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  <w:r w:rsidR="00A15A6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 w:rsidR="00A15A6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暨南大学</w:t>
                            </w:r>
                            <w:r w:rsidR="00A15A6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A15A6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智能科学与工程学院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A15A6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软件工程</w:t>
                            </w:r>
                          </w:p>
                          <w:p w14:paraId="2FF737B2" w14:textId="111CDFC1" w:rsidR="00A15A6D" w:rsidRDefault="00A15A6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绩点：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3.83/5.00                               排名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：8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/64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（前1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2.5%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475B55D7" w14:textId="6B05CCB2" w:rsidR="00A15A6D" w:rsidRDefault="00546F0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 w:rsidR="00090A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人工智能原理，</w:t>
                            </w:r>
                            <w:r w:rsidR="00A15A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计算机网络，</w:t>
                            </w:r>
                            <w:r w:rsidR="00090A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操作系统，计算机组成原理，数据结构，数字图像处理，LINUX</w:t>
                            </w:r>
                            <w:r w:rsidR="00090AA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高级编程</w:t>
                            </w:r>
                            <w:r w:rsidR="00090A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，移动软件开发与安全</w:t>
                            </w:r>
                          </w:p>
                          <w:p w14:paraId="24CA5784" w14:textId="58DE720D" w:rsidR="00EA3485" w:rsidRDefault="00EA3485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7D352" id="_x0000_s1042" type="#_x0000_t202" style="position:absolute;left:0;text-align:left;margin-left:17.05pt;margin-top:214.6pt;width:506.25pt;height:77.35pt;z-index:-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" filled="f" stroked="f">
                <v:textbox style="mso-fit-shape-to-text:t">
                  <w:txbxContent>
                    <w:p w14:paraId="292D974A" w14:textId="6995AF4A" w:rsidR="00EA3485" w:rsidRDefault="00546F0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 w:rsidR="00A15A6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18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.07-20</w:t>
                      </w:r>
                      <w:r w:rsidR="00A15A6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A15A6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 w:rsidR="00A15A6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暨南大学</w:t>
                      </w:r>
                      <w:r w:rsidR="00A15A6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A15A6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智能科学与工程学院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A15A6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软件工程</w:t>
                      </w:r>
                    </w:p>
                    <w:p w14:paraId="2FF737B2" w14:textId="111CDFC1" w:rsidR="00A15A6D" w:rsidRDefault="00A15A6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绩点：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3.83/5.00                               排名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：8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/64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（前1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2.5%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475B55D7" w14:textId="6B05CCB2" w:rsidR="00A15A6D" w:rsidRDefault="00546F0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 w:rsidR="00090A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人工智能原理，</w:t>
                      </w:r>
                      <w:r w:rsidR="00A15A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计算机网络，</w:t>
                      </w:r>
                      <w:r w:rsidR="00090A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操作系统，计算机组成原理，数据结构，数字图像处理，LINUX</w:t>
                      </w:r>
                      <w:r w:rsidR="00090AA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高级编程</w:t>
                      </w:r>
                      <w:r w:rsidR="00090A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，移动软件开发与安全</w:t>
                      </w:r>
                    </w:p>
                    <w:p w14:paraId="24CA5784" w14:textId="58DE720D" w:rsidR="00EA3485" w:rsidRDefault="00EA3485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0FF27B4" w14:textId="453DB3D0" w:rsidR="00EA3485" w:rsidRDefault="00EA3485">
      <w:pPr>
        <w:adjustRightInd w:val="0"/>
        <w:snapToGrid w:val="0"/>
      </w:pPr>
    </w:p>
    <w:p w14:paraId="77A2F709" w14:textId="5ECF1F37" w:rsidR="00EA3485" w:rsidRDefault="00EA3485">
      <w:pPr>
        <w:adjustRightInd w:val="0"/>
        <w:snapToGrid w:val="0"/>
      </w:pPr>
    </w:p>
    <w:p w14:paraId="41EBFB85" w14:textId="4AED6C34" w:rsidR="00EA3485" w:rsidRDefault="00421E1F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77C1E9C8" wp14:editId="061F26A9">
                <wp:simplePos x="0" y="0"/>
                <wp:positionH relativeFrom="column">
                  <wp:posOffset>182880</wp:posOffset>
                </wp:positionH>
                <wp:positionV relativeFrom="page">
                  <wp:posOffset>9043670</wp:posOffset>
                </wp:positionV>
                <wp:extent cx="6598920" cy="535940"/>
                <wp:effectExtent l="0" t="0" r="0" b="0"/>
                <wp:wrapNone/>
                <wp:docPr id="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02EEF6C" w14:textId="1325E13E" w:rsidR="00A35B51" w:rsidRDefault="00B0405E" w:rsidP="00A35B51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暨南大学珠海校区算法集训队</w:t>
                            </w:r>
                            <w:r w:rsidR="00A35B5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5B5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2018年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 w:rsidR="00A35B5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月</w:t>
                            </w:r>
                            <w:r w:rsidR="00A35B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5B5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– 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</w:t>
                            </w:r>
                            <w:r w:rsidR="00A35B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="00A35B5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月</w:t>
                            </w:r>
                          </w:p>
                          <w:p w14:paraId="0A6DA951" w14:textId="049F3274" w:rsidR="00A35B51" w:rsidRDefault="00B0405E" w:rsidP="003556EB">
                            <w:pPr>
                              <w:pStyle w:val="11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加入学校的算法集训队进行时长约一年半的算法集训，大二那年因为疫情原因比赛取消，随后退出集训队</w:t>
                            </w:r>
                            <w:r w:rsidR="00F4053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6ADDFC9" w14:textId="3BD9A02A" w:rsidR="005F49AA" w:rsidRDefault="005F49AA" w:rsidP="005F49AA"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暨南大学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青年志愿者协会智能科学与工程学院分会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2019年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– 2021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4月</w:t>
                            </w:r>
                          </w:p>
                          <w:p w14:paraId="176F077A" w14:textId="77777777" w:rsidR="005F49AA" w:rsidRDefault="005F49AA" w:rsidP="005F49AA">
                            <w:pPr>
                              <w:pStyle w:val="11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参与暨南大学珠海校区及周边社区的手机电脑维修活动。</w:t>
                            </w:r>
                          </w:p>
                          <w:p w14:paraId="5D773DF5" w14:textId="77777777" w:rsidR="00421E1F" w:rsidRPr="005F49AA" w:rsidRDefault="00421E1F" w:rsidP="00421E1F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1E9C8" id="_x0000_s1043" type="#_x0000_t202" style="position:absolute;left:0;text-align:left;margin-left:14.4pt;margin-top:712.1pt;width:519.6pt;height:42.2pt;z-index:-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" filled="f" stroked="f">
                <v:textbox style="mso-fit-shape-to-text:t">
                  <w:txbxContent>
                    <w:p w14:paraId="502EEF6C" w14:textId="1325E13E" w:rsidR="00A35B51" w:rsidRDefault="00B0405E" w:rsidP="00A35B51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暨南大学珠海校区算法集训队</w:t>
                      </w:r>
                      <w:r w:rsidR="00A35B5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A35B5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2018年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10</w:t>
                      </w:r>
                      <w:r w:rsidR="00A35B5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月</w:t>
                      </w:r>
                      <w:r w:rsidR="00A35B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A35B5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– 20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20</w:t>
                      </w:r>
                      <w:r w:rsidR="00A35B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="00A35B5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月</w:t>
                      </w:r>
                    </w:p>
                    <w:p w14:paraId="0A6DA951" w14:textId="049F3274" w:rsidR="00A35B51" w:rsidRDefault="00B0405E" w:rsidP="003556EB">
                      <w:pPr>
                        <w:pStyle w:val="11"/>
                        <w:adjustRightInd w:val="0"/>
                        <w:snapToGrid w:val="0"/>
                        <w:ind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加入学校的算法集训队进行时长约一年半的算法集训，大二那年因为疫情原因比赛取消，随后退出集训队</w:t>
                      </w:r>
                      <w:r w:rsidR="00F4053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46ADDFC9" w14:textId="3BD9A02A" w:rsidR="005F49AA" w:rsidRDefault="005F49AA" w:rsidP="005F49AA"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暨南大学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青年志愿者协会智能科学与工程学院分会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2019年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– 2021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年0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4月</w:t>
                      </w:r>
                    </w:p>
                    <w:p w14:paraId="176F077A" w14:textId="77777777" w:rsidR="005F49AA" w:rsidRDefault="005F49AA" w:rsidP="005F49AA">
                      <w:pPr>
                        <w:pStyle w:val="11"/>
                        <w:adjustRightInd w:val="0"/>
                        <w:snapToGrid w:val="0"/>
                        <w:ind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参与暨南大学珠海校区及周边社区的手机电脑维修活动。</w:t>
                      </w:r>
                    </w:p>
                    <w:p w14:paraId="5D773DF5" w14:textId="77777777" w:rsidR="00421E1F" w:rsidRPr="005F49AA" w:rsidRDefault="00421E1F" w:rsidP="00421E1F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421E1F"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BB45E12" wp14:editId="5D47C70E">
                <wp:simplePos x="0" y="0"/>
                <wp:positionH relativeFrom="column">
                  <wp:posOffset>110490</wp:posOffset>
                </wp:positionH>
                <wp:positionV relativeFrom="page">
                  <wp:posOffset>8819515</wp:posOffset>
                </wp:positionV>
                <wp:extent cx="914400" cy="914400"/>
                <wp:effectExtent l="0" t="0" r="0" b="1270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34E94" w14:textId="527479EF" w:rsidR="00421E1F" w:rsidRDefault="00421E1F" w:rsidP="00421E1F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45E12" id="文本框 57" o:spid="_x0000_s1044" type="#_x0000_t202" style="position:absolute;left:0;text-align:left;margin-left:8.7pt;margin-top:694.45pt;width:1in;height:1in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" filled="f" stroked="f" strokeweight=".5pt">
                <v:textbox style="mso-fit-shape-to-text:t" inset="1mm,0,1mm,0">
                  <w:txbxContent>
                    <w:p w14:paraId="7A034E94" w14:textId="527479EF" w:rsidR="00421E1F" w:rsidRDefault="00421E1F" w:rsidP="00421E1F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校园经历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21E1F">
        <w:rPr>
          <w:noProof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1F1A8FBD" wp14:editId="68F0144D">
                <wp:simplePos x="0" y="0"/>
                <wp:positionH relativeFrom="column">
                  <wp:posOffset>-53340</wp:posOffset>
                </wp:positionH>
                <wp:positionV relativeFrom="page">
                  <wp:posOffset>8789035</wp:posOffset>
                </wp:positionV>
                <wp:extent cx="6781800" cy="283210"/>
                <wp:effectExtent l="0" t="0" r="19050" b="254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43FB0E" w14:textId="77777777" w:rsidR="00421E1F" w:rsidRDefault="00421E1F" w:rsidP="00421E1F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A8FBD" id="组合 52" o:spid="_x0000_s1045" style="position:absolute;left:0;text-align:left;margin-left:-4.2pt;margin-top:692.05pt;width:534pt;height:22.3pt;z-index:-25163724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B43FB0E" w14:textId="77777777" w:rsidR="00421E1F" w:rsidRDefault="00421E1F" w:rsidP="00421E1F"/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A9245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25034C5" wp14:editId="1144DD02">
                <wp:simplePos x="0" y="0"/>
                <wp:positionH relativeFrom="column">
                  <wp:posOffset>190500</wp:posOffset>
                </wp:positionH>
                <wp:positionV relativeFrom="page">
                  <wp:posOffset>7993380</wp:posOffset>
                </wp:positionV>
                <wp:extent cx="6598920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B5C86D" w14:textId="512CAD9E" w:rsidR="00EA3485" w:rsidRDefault="008257EE" w:rsidP="003556EB"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ASML-B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rion                                                    2022年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– 至今</w:t>
                            </w:r>
                          </w:p>
                          <w:p w14:paraId="59E50D5C" w14:textId="17D18492" w:rsidR="008257EE" w:rsidRDefault="008257EE" w:rsidP="003556EB">
                            <w:pPr>
                              <w:pStyle w:val="11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257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Software Quality Assurance Engineer</w:t>
                            </w:r>
                          </w:p>
                          <w:p w14:paraId="5BD79ADF" w14:textId="70481E5C" w:rsidR="008257EE" w:rsidRDefault="00421E1F" w:rsidP="003556EB">
                            <w:pPr>
                              <w:pStyle w:val="11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负责编写Python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脚本</w:t>
                            </w:r>
                            <w:r w:rsidR="005F49A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和L</w:t>
                            </w:r>
                            <w:r w:rsidR="005F49A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inux脚本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，将公司在美国服务器上的作业同步到云上</w:t>
                            </w:r>
                            <w:r w:rsidR="00F4053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36C0C0C" w14:textId="77777777" w:rsidR="008257EE" w:rsidRDefault="008257E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034C5" id="_x0000_s1050" type="#_x0000_t202" style="position:absolute;left:0;text-align:left;margin-left:15pt;margin-top:629.4pt;width:519.6pt;height:42.2pt;z-index:-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" filled="f" stroked="f">
                <v:textbox style="mso-fit-shape-to-text:t">
                  <w:txbxContent>
                    <w:p w14:paraId="21B5C86D" w14:textId="512CAD9E" w:rsidR="00EA3485" w:rsidRDefault="008257EE" w:rsidP="003556EB">
                      <w:pPr>
                        <w:pStyle w:val="1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ASML-B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rion                                                    2022年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– 至今</w:t>
                      </w:r>
                    </w:p>
                    <w:p w14:paraId="59E50D5C" w14:textId="17D18492" w:rsidR="008257EE" w:rsidRDefault="008257EE" w:rsidP="003556EB">
                      <w:pPr>
                        <w:pStyle w:val="11"/>
                        <w:adjustRightInd w:val="0"/>
                        <w:snapToGrid w:val="0"/>
                        <w:ind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8257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Software Quality Assurance Engineer</w:t>
                      </w:r>
                    </w:p>
                    <w:p w14:paraId="5BD79ADF" w14:textId="70481E5C" w:rsidR="008257EE" w:rsidRDefault="00421E1F" w:rsidP="003556EB">
                      <w:pPr>
                        <w:pStyle w:val="11"/>
                        <w:adjustRightInd w:val="0"/>
                        <w:snapToGrid w:val="0"/>
                        <w:ind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负责编写Python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脚本</w:t>
                      </w:r>
                      <w:r w:rsidR="005F49A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和L</w:t>
                      </w:r>
                      <w:r w:rsidR="005F49A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inux脚本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，将公司在美国服务器上的作业同步到云上</w:t>
                      </w:r>
                      <w:r w:rsidR="00F4053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636C0C0C" w14:textId="77777777" w:rsidR="008257EE" w:rsidRDefault="008257E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245E" w:rsidRPr="00CF7AE6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2E2D24B3" wp14:editId="69AC47A1">
                <wp:simplePos x="0" y="0"/>
                <wp:positionH relativeFrom="column">
                  <wp:posOffset>110490</wp:posOffset>
                </wp:positionH>
                <wp:positionV relativeFrom="page">
                  <wp:posOffset>7795260</wp:posOffset>
                </wp:positionV>
                <wp:extent cx="914400" cy="914400"/>
                <wp:effectExtent l="0" t="0" r="0" b="1270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5593" w14:textId="30522835" w:rsidR="00CF7AE6" w:rsidRDefault="00CF7AE6" w:rsidP="00CF7AE6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D24B3" id="文本框 51" o:spid="_x0000_s1051" type="#_x0000_t202" style="position:absolute;left:0;text-align:left;margin-left:8.7pt;margin-top:613.8pt;width:1in;height:1in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" filled="f" stroked="f" strokeweight=".5pt">
                <v:textbox style="mso-fit-shape-to-text:t" inset="1mm,0,1mm,0">
                  <w:txbxContent>
                    <w:p w14:paraId="7F445593" w14:textId="30522835" w:rsidR="00CF7AE6" w:rsidRDefault="00CF7AE6" w:rsidP="00CF7AE6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实习经历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9245E" w:rsidRPr="00CF7AE6"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711AA7EA" wp14:editId="6089BB54">
                <wp:simplePos x="0" y="0"/>
                <wp:positionH relativeFrom="column">
                  <wp:posOffset>-53340</wp:posOffset>
                </wp:positionH>
                <wp:positionV relativeFrom="page">
                  <wp:posOffset>7764780</wp:posOffset>
                </wp:positionV>
                <wp:extent cx="6781800" cy="283210"/>
                <wp:effectExtent l="0" t="0" r="19050" b="254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6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7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258E19" w14:textId="77777777" w:rsidR="00CF7AE6" w:rsidRDefault="00CF7AE6" w:rsidP="00CF7AE6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AA7EA" id="组合 45" o:spid="_x0000_s1052" style="position:absolute;left:0;text-align:left;margin-left:-4.2pt;margin-top:611.4pt;width:534pt;height:22.3pt;z-index:-25164032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">
                <v:group id="组合 81" o:spid="_x0000_s105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aK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d1v4/5J+gCz+AAAA//8DAFBLAQItABQABgAIAAAAIQDb4fbL7gAAAIUBAAATAAAAAAAAAAAA&#10;AAAAAAAAAABbQ29udGVudF9UeXBlc10ueG1sUEsBAi0AFAAGAAgAAAAhAFr0LFu/AAAAFQEAAAsA&#10;AAAAAAAAAAAAAAAAHwEAAF9yZWxzLy5yZWxzUEsBAi0AFAAGAAgAAAAhANZttor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3258E19" w14:textId="77777777" w:rsidR="00CF7AE6" w:rsidRDefault="00CF7AE6" w:rsidP="00CF7AE6"/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LlxAAAANsAAAAPAAAAZHJzL2Rvd25yZXYueG1sRI9Ba8JA&#10;FITvhf6H5RW81V1LE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OxN4uXEAAAA2wAAAA8A&#10;AAAAAAAAAAAAAAAABwIAAGRycy9kb3ducmV2LnhtbFBLBQYAAAAAAwADALcAAAD4AgAAAAA=&#10;" fillcolor="#405e6c" stroked="f"/>
                </v:group>
                <v:line id="直接连接符 20" o:spid="_x0000_s105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  <w:r w:rsidR="00A9245E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F8902BE" wp14:editId="180516BC">
                <wp:simplePos x="0" y="0"/>
                <wp:positionH relativeFrom="column">
                  <wp:posOffset>115570</wp:posOffset>
                </wp:positionH>
                <wp:positionV relativeFrom="page">
                  <wp:posOffset>6767830</wp:posOffset>
                </wp:positionV>
                <wp:extent cx="914400" cy="914400"/>
                <wp:effectExtent l="0" t="0" r="0" b="1270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15182" w14:textId="002FE29B" w:rsidR="00EA3485" w:rsidRDefault="00A6444F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外语水平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902BE" id="文本框 29" o:spid="_x0000_s1057" type="#_x0000_t202" style="position:absolute;left:0;text-align:left;margin-left:9.1pt;margin-top:532.9pt;width:1in;height:1in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" filled="f" stroked="f" strokeweight=".5pt">
                <v:textbox style="mso-fit-shape-to-text:t" inset="1mm,0,1mm,0">
                  <w:txbxContent>
                    <w:p w14:paraId="5E915182" w14:textId="002FE29B" w:rsidR="00EA3485" w:rsidRDefault="00A6444F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外语水平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9245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200A2E40" wp14:editId="1645F66E">
                <wp:simplePos x="0" y="0"/>
                <wp:positionH relativeFrom="column">
                  <wp:posOffset>-60960</wp:posOffset>
                </wp:positionH>
                <wp:positionV relativeFrom="page">
                  <wp:posOffset>6751320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96149A" w14:textId="77777777" w:rsidR="00EA3485" w:rsidRDefault="00EA348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194246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A2E40" id="组合 60" o:spid="_x0000_s1058" style="position:absolute;left:0;text-align:left;margin-left:-4.8pt;margin-top:531.6pt;width:534pt;height:22.3pt;z-index:-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">
                <v:group id="组合 81" o:spid="_x0000_s105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896149A" w14:textId="77777777" w:rsidR="00EA3485" w:rsidRDefault="00EA3485"/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62" style="position:absolute;visibility:visible;mso-wrap-style:square" from="1333,1942" to="67818,1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A9245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0BB7F86" wp14:editId="150B8A6C">
                <wp:simplePos x="0" y="0"/>
                <wp:positionH relativeFrom="column">
                  <wp:posOffset>193040</wp:posOffset>
                </wp:positionH>
                <wp:positionV relativeFrom="page">
                  <wp:posOffset>6975475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B794A2" w14:textId="294F0CD0" w:rsidR="00CF7AE6" w:rsidRPr="00A9245E" w:rsidRDefault="00CF7AE6" w:rsidP="00A9245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雅思7</w:t>
                            </w:r>
                            <w:r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.0分</w:t>
                            </w:r>
                            <w:r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（听力7</w:t>
                            </w:r>
                            <w:r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.5分</w:t>
                            </w:r>
                            <w:r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，阅读7</w:t>
                            </w:r>
                            <w:r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.5分</w:t>
                            </w:r>
                            <w:r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，口语6</w:t>
                            </w:r>
                            <w:r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分</w:t>
                            </w:r>
                            <w:r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，写作6</w:t>
                            </w:r>
                            <w:r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分</w:t>
                            </w:r>
                            <w:r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7E787439" w14:textId="77777777" w:rsidR="00A9245E" w:rsidRPr="00A9245E" w:rsidRDefault="00A9245E" w:rsidP="00A9245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全国大学</w:t>
                            </w:r>
                            <w:r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英语六级考试（CET</w:t>
                            </w:r>
                            <w:r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CF7AE6"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：5</w:t>
                            </w:r>
                            <w:r w:rsidR="00CF7AE6"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15分</w:t>
                            </w:r>
                            <w:r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14:paraId="1D8AE744" w14:textId="1345F944" w:rsidR="00CF7AE6" w:rsidRPr="00A9245E" w:rsidRDefault="00A9245E" w:rsidP="00A9245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全国大学</w:t>
                            </w:r>
                            <w:r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英语四级考试（CET</w:t>
                            </w:r>
                            <w:r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CF7AE6" w:rsidRPr="00A924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：5</w:t>
                            </w:r>
                            <w:r w:rsidR="00CF7AE6" w:rsidRPr="00A9245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50分</w:t>
                            </w:r>
                          </w:p>
                          <w:p w14:paraId="2E41DA72" w14:textId="4D3932BA" w:rsidR="00EA3485" w:rsidRPr="00A9245E" w:rsidRDefault="00EA3485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B7F86" id="_x0000_s1063" type="#_x0000_t202" style="position:absolute;left:0;text-align:left;margin-left:15.2pt;margin-top:549.25pt;width:506.25pt;height:59.3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" filled="f" stroked="f">
                <v:textbox style="mso-fit-shape-to-text:t">
                  <w:txbxContent>
                    <w:p w14:paraId="56B794A2" w14:textId="294F0CD0" w:rsidR="00CF7AE6" w:rsidRPr="00A9245E" w:rsidRDefault="00CF7AE6" w:rsidP="00A9245E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雅思7</w:t>
                      </w:r>
                      <w:r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.0分</w:t>
                      </w:r>
                      <w:r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（听力7</w:t>
                      </w:r>
                      <w:r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.5分</w:t>
                      </w:r>
                      <w:r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，阅读7</w:t>
                      </w:r>
                      <w:r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.5分</w:t>
                      </w:r>
                      <w:r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，口语6</w:t>
                      </w:r>
                      <w:r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分</w:t>
                      </w:r>
                      <w:r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，写作6</w:t>
                      </w:r>
                      <w:r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分</w:t>
                      </w:r>
                      <w:r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7E787439" w14:textId="77777777" w:rsidR="00A9245E" w:rsidRPr="00A9245E" w:rsidRDefault="00A9245E" w:rsidP="00A9245E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全国大学</w:t>
                      </w:r>
                      <w:r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英语六级考试（CET</w:t>
                      </w:r>
                      <w:r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CF7AE6"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：5</w:t>
                      </w:r>
                      <w:r w:rsidR="00CF7AE6"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15分</w:t>
                      </w:r>
                      <w:r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     </w:t>
                      </w:r>
                    </w:p>
                    <w:p w14:paraId="1D8AE744" w14:textId="1345F944" w:rsidR="00CF7AE6" w:rsidRPr="00A9245E" w:rsidRDefault="00A9245E" w:rsidP="00A9245E">
                      <w:pPr>
                        <w:pStyle w:val="aa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全国大学</w:t>
                      </w:r>
                      <w:r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英语四级考试（CET</w:t>
                      </w:r>
                      <w:r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CF7AE6" w:rsidRPr="00A924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：5</w:t>
                      </w:r>
                      <w:r w:rsidR="00CF7AE6" w:rsidRPr="00A9245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50分</w:t>
                      </w:r>
                    </w:p>
                    <w:p w14:paraId="2E41DA72" w14:textId="4D3932BA" w:rsidR="00EA3485" w:rsidRPr="00A9245E" w:rsidRDefault="00EA3485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245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F66E740" wp14:editId="76CA2090">
                <wp:simplePos x="0" y="0"/>
                <wp:positionH relativeFrom="column">
                  <wp:posOffset>193040</wp:posOffset>
                </wp:positionH>
                <wp:positionV relativeFrom="page">
                  <wp:posOffset>5720080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9B1B384" w14:textId="29DE928B" w:rsidR="00EA3485" w:rsidRDefault="00CF7AE6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“中国高校计算机大赛-团体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程序设计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天梯赛”广东省团队二等奖</w:t>
                            </w:r>
                          </w:p>
                          <w:p w14:paraId="51408653" w14:textId="046C62CA" w:rsidR="00EA3485" w:rsidRDefault="00E12542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019年</w:t>
                            </w:r>
                            <w:r w:rsidR="00CF7AE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广东省大学生程序设计竞赛优胜奖</w:t>
                            </w:r>
                          </w:p>
                          <w:p w14:paraId="2051ABDC" w14:textId="21148C4A" w:rsidR="00CF7AE6" w:rsidRDefault="00CF7AE6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F7AE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2020-2021学年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暨南大学</w:t>
                            </w:r>
                            <w:r w:rsidRPr="00CF7AE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优秀学生二等奖</w:t>
                            </w:r>
                          </w:p>
                          <w:p w14:paraId="2C56BB0A" w14:textId="13C3D2F6" w:rsidR="00CF7AE6" w:rsidRDefault="00CF7AE6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F7AE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2018-2019学年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暨南大学</w:t>
                            </w:r>
                            <w:r w:rsidRPr="00CF7AE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优秀学生三等奖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6E740" id="_x0000_s1064" type="#_x0000_t202" style="position:absolute;left:0;text-align:left;margin-left:15.2pt;margin-top:450.4pt;width:506.25pt;height:94.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" filled="f" stroked="f">
                <v:textbox style="mso-fit-shape-to-text:t">
                  <w:txbxContent>
                    <w:p w14:paraId="19B1B384" w14:textId="29DE928B" w:rsidR="00EA3485" w:rsidRDefault="00CF7AE6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“中国高校计算机大赛-团体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程序设计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天梯赛”广东省团队二等奖</w:t>
                      </w:r>
                    </w:p>
                    <w:p w14:paraId="51408653" w14:textId="046C62CA" w:rsidR="00EA3485" w:rsidRDefault="00E12542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019年</w:t>
                      </w:r>
                      <w:r w:rsidR="00CF7AE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广东省大学生程序设计竞赛优胜奖</w:t>
                      </w:r>
                    </w:p>
                    <w:p w14:paraId="2051ABDC" w14:textId="21148C4A" w:rsidR="00CF7AE6" w:rsidRDefault="00CF7AE6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F7AE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2020-2021学年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暨南大学</w:t>
                      </w:r>
                      <w:r w:rsidRPr="00CF7AE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优秀学生二等奖</w:t>
                      </w:r>
                    </w:p>
                    <w:p w14:paraId="2C56BB0A" w14:textId="13C3D2F6" w:rsidR="00CF7AE6" w:rsidRDefault="00CF7AE6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F7AE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2018-2019学年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暨南大学</w:t>
                      </w:r>
                      <w:r w:rsidRPr="00CF7AE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优秀学生三等奖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9245E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22F9057E" wp14:editId="435023B6">
                <wp:simplePos x="0" y="0"/>
                <wp:positionH relativeFrom="column">
                  <wp:posOffset>100330</wp:posOffset>
                </wp:positionH>
                <wp:positionV relativeFrom="page">
                  <wp:posOffset>5541645</wp:posOffset>
                </wp:positionV>
                <wp:extent cx="914400" cy="914400"/>
                <wp:effectExtent l="0" t="0" r="0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0D8F0" w14:textId="05666F0D" w:rsidR="00EA3485" w:rsidRDefault="00CF7AE6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9057E" id="文本框 28" o:spid="_x0000_s1065" type="#_x0000_t202" style="position:absolute;left:0;text-align:left;margin-left:7.9pt;margin-top:436.35pt;width:1in;height:1in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" filled="f" stroked="f" strokeweight=".5pt">
                <v:textbox style="mso-fit-shape-to-text:t" inset="1mm,0,1mm,0">
                  <w:txbxContent>
                    <w:p w14:paraId="3D00D8F0" w14:textId="05666F0D" w:rsidR="00EA3485" w:rsidRDefault="00CF7AE6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荣誉奖项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9245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BF47B03" wp14:editId="7476E2A4">
                <wp:simplePos x="0" y="0"/>
                <wp:positionH relativeFrom="column">
                  <wp:posOffset>-63500</wp:posOffset>
                </wp:positionH>
                <wp:positionV relativeFrom="page">
                  <wp:posOffset>5512435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1A1A31" w14:textId="77777777" w:rsidR="00EA3485" w:rsidRDefault="00EA348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47B03" id="组合 39" o:spid="_x0000_s1066" style="position:absolute;left:0;text-align:left;margin-left:-5pt;margin-top:434.05pt;width:534pt;height:22.3pt;z-index:-25165670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">
                <v:group id="组合 81" o:spid="_x0000_s106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6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81A1A31" w14:textId="77777777" w:rsidR="00EA3485" w:rsidRDefault="00EA3485"/>
                      </w:txbxContent>
                    </v:textbox>
                  </v:shape>
                  <v:shape id="直角三角形 3" o:spid="_x0000_s106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7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A6444F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538A59C" wp14:editId="6BD48EFF">
                <wp:simplePos x="0" y="0"/>
                <wp:positionH relativeFrom="column">
                  <wp:posOffset>100330</wp:posOffset>
                </wp:positionH>
                <wp:positionV relativeFrom="page">
                  <wp:posOffset>3763010</wp:posOffset>
                </wp:positionV>
                <wp:extent cx="914400" cy="914400"/>
                <wp:effectExtent l="0" t="0" r="0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A008C" w14:textId="70C6FCCD" w:rsidR="00EA3485" w:rsidRDefault="00090AA6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8A59C" id="文本框 27" o:spid="_x0000_s1071" type="#_x0000_t202" style="position:absolute;left:0;text-align:left;margin-left:7.9pt;margin-top:296.3pt;width:1in;height:1in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" filled="f" stroked="f" strokeweight=".5pt">
                <v:textbox style="mso-fit-shape-to-text:t" inset="1mm,0,1mm,0">
                  <w:txbxContent>
                    <w:p w14:paraId="162A008C" w14:textId="70C6FCCD" w:rsidR="00EA3485" w:rsidRDefault="00090AA6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6444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4BA7D56" wp14:editId="547EB190">
                <wp:simplePos x="0" y="0"/>
                <wp:positionH relativeFrom="column">
                  <wp:posOffset>-63500</wp:posOffset>
                </wp:positionH>
                <wp:positionV relativeFrom="page">
                  <wp:posOffset>3731260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25AD8F" w14:textId="77777777" w:rsidR="00EA3485" w:rsidRDefault="00EA348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A7D56" id="组合 31" o:spid="_x0000_s1072" style="position:absolute;left:0;text-align:left;margin-left:-5pt;margin-top:293.8pt;width:534pt;height:22.3pt;z-index:-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">
                <v:group id="组合 81" o:spid="_x0000_s107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o:lock v:ext="edit" aspectratio="t"/>
                  <v:shape id="任意多边形 2" o:spid="_x0000_s107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E25AD8F" w14:textId="77777777" w:rsidR="00EA3485" w:rsidRDefault="00EA3485"/>
                      </w:txbxContent>
                    </v:textbox>
                  </v:shape>
                  <v:shape id="直角三角形 3" o:spid="_x0000_s107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pudxAAAANsAAAAPAAAAZHJzL2Rvd25yZXYueG1sRI9Ba8JA&#10;FITvhf6H5RW81V0V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DUGm53EAAAA2wAAAA8A&#10;AAAAAAAAAAAAAAAABwIAAGRycy9kb3ducmV2LnhtbFBLBQYAAAAAAwADALcAAAD4AgAAAAA=&#10;" fillcolor="#405e6c" stroked="f"/>
                </v:group>
                <v:line id="直接连接符 20" o:spid="_x0000_s107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A6444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6BACF88" wp14:editId="1B6ED4EE">
                <wp:simplePos x="0" y="0"/>
                <wp:positionH relativeFrom="column">
                  <wp:posOffset>193040</wp:posOffset>
                </wp:positionH>
                <wp:positionV relativeFrom="page">
                  <wp:posOffset>4007485</wp:posOffset>
                </wp:positionV>
                <wp:extent cx="6429375" cy="2082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EEDD1C" w14:textId="240A5A43" w:rsidR="00EA3485" w:rsidRDefault="00090AA6" w:rsidP="004644A3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基于Android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网络共享打印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3556E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开发人员</w:t>
                            </w:r>
                          </w:p>
                          <w:p w14:paraId="53CC55D6" w14:textId="09BB6B90" w:rsidR="00090AA6" w:rsidRDefault="001B07BF" w:rsidP="004644A3">
                            <w:pPr>
                              <w:pStyle w:val="1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在该项目中参与APP开发，负责项目中期检查和结项答辩。</w:t>
                            </w:r>
                            <w:r w:rsidR="00090AA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的成果</w:t>
                            </w:r>
                            <w:r w:rsidR="00090AA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得</w:t>
                            </w:r>
                            <w:r w:rsidR="00090AA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普通打印机具备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网络</w:t>
                            </w:r>
                            <w:r w:rsidR="00090AA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打印的功能，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并</w:t>
                            </w:r>
                            <w:r w:rsidR="001F6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</w:t>
                            </w:r>
                            <w:r w:rsidR="00CF7AE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暨南大学</w:t>
                            </w:r>
                            <w:r w:rsidR="00CF7AE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大学生创新创业训练项目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验收</w:t>
                            </w:r>
                            <w:r w:rsidR="00CF7AE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6DA202A" w14:textId="02463EDF" w:rsidR="00CF7AE6" w:rsidRDefault="00CF7AE6" w:rsidP="004644A3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基于LINUX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与Android的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文件下载功能与聊天室开发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开发人员</w:t>
                            </w:r>
                          </w:p>
                          <w:p w14:paraId="7F8AB346" w14:textId="5D61A949" w:rsidR="00A9245E" w:rsidRDefault="001B07BF" w:rsidP="00A9245E">
                            <w:pPr>
                              <w:pStyle w:val="1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在该项目中负责服务端</w:t>
                            </w:r>
                            <w:r w:rsidR="00A924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网盘功能的编写，APP</w:t>
                            </w:r>
                            <w:r w:rsidR="00A924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A924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全部开发工作以及服务端和网盘通信协议的设计，实现了APP端文件下载以及APP</w:t>
                            </w:r>
                            <w:r w:rsidR="00A924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端</w:t>
                            </w:r>
                            <w:r w:rsidR="00A924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聊天室的功能。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ACF88" id="_x0000_s1077" type="#_x0000_t202" style="position:absolute;left:0;text-align:left;margin-left:15.2pt;margin-top:315.55pt;width:506.25pt;height:164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" filled="f" stroked="f">
                <v:textbox style="mso-fit-shape-to-text:t">
                  <w:txbxContent>
                    <w:p w14:paraId="5BEEDD1C" w14:textId="240A5A43" w:rsidR="00EA3485" w:rsidRDefault="00090AA6" w:rsidP="004644A3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基于Android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网络共享打印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3556E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开发人员</w:t>
                      </w:r>
                    </w:p>
                    <w:p w14:paraId="53CC55D6" w14:textId="09BB6B90" w:rsidR="00090AA6" w:rsidRDefault="001B07BF" w:rsidP="004644A3">
                      <w:pPr>
                        <w:pStyle w:val="1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在该项目中参与APP开发，负责项目中期检查和结项答辩。</w:t>
                      </w:r>
                      <w:r w:rsidR="00090AA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的成果</w:t>
                      </w:r>
                      <w:r w:rsidR="00090AA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得</w:t>
                      </w:r>
                      <w:r w:rsidR="00090AA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普通打印机具备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网络</w:t>
                      </w:r>
                      <w:r w:rsidR="00090AA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打印的功能，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并</w:t>
                      </w:r>
                      <w:r w:rsidR="001F6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</w:t>
                      </w:r>
                      <w:r w:rsidR="00CF7AE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暨南大学</w:t>
                      </w:r>
                      <w:r w:rsidR="00CF7AE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大学生创新创业训练项目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验收</w:t>
                      </w:r>
                      <w:r w:rsidR="00CF7AE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16DA202A" w14:textId="02463EDF" w:rsidR="00CF7AE6" w:rsidRDefault="00CF7AE6" w:rsidP="004644A3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基于LINUX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与Android的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文件下载功能与聊天室开发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        开发人员</w:t>
                      </w:r>
                    </w:p>
                    <w:p w14:paraId="7F8AB346" w14:textId="5D61A949" w:rsidR="00A9245E" w:rsidRDefault="001B07BF" w:rsidP="00A9245E">
                      <w:pPr>
                        <w:pStyle w:val="1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在该项目中负责服务端</w:t>
                      </w:r>
                      <w:r w:rsidR="00A924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网盘功能的编写，APP</w:t>
                      </w:r>
                      <w:r w:rsidR="00A924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A924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全部开发工作以及服务端和网盘通信协议的设计，实现了APP端文件下载以及APP</w:t>
                      </w:r>
                      <w:r w:rsidR="00A924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端</w:t>
                      </w:r>
                      <w:r w:rsidR="00A924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聊天室的功能。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EA34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7F9"/>
    <w:multiLevelType w:val="hybridMultilevel"/>
    <w:tmpl w:val="9B4897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C31C6C"/>
    <w:multiLevelType w:val="hybridMultilevel"/>
    <w:tmpl w:val="FE0EE5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19732D"/>
    <w:multiLevelType w:val="hybridMultilevel"/>
    <w:tmpl w:val="E1E47A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E070D5"/>
    <w:multiLevelType w:val="multilevel"/>
    <w:tmpl w:val="0654375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4D1DC4"/>
    <w:multiLevelType w:val="hybridMultilevel"/>
    <w:tmpl w:val="A3CEAE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06237C"/>
    <w:rsid w:val="00033B00"/>
    <w:rsid w:val="00050DD0"/>
    <w:rsid w:val="00090AA6"/>
    <w:rsid w:val="000A15E2"/>
    <w:rsid w:val="000A477B"/>
    <w:rsid w:val="000B7624"/>
    <w:rsid w:val="00145F04"/>
    <w:rsid w:val="0016204C"/>
    <w:rsid w:val="001864CD"/>
    <w:rsid w:val="0019746D"/>
    <w:rsid w:val="001B07BF"/>
    <w:rsid w:val="001D355C"/>
    <w:rsid w:val="001F6EAA"/>
    <w:rsid w:val="00211176"/>
    <w:rsid w:val="002A02CC"/>
    <w:rsid w:val="002A6755"/>
    <w:rsid w:val="002F40AA"/>
    <w:rsid w:val="003150B6"/>
    <w:rsid w:val="00355330"/>
    <w:rsid w:val="003556EB"/>
    <w:rsid w:val="003666FA"/>
    <w:rsid w:val="003829A9"/>
    <w:rsid w:val="003A597D"/>
    <w:rsid w:val="003A754D"/>
    <w:rsid w:val="003D35FD"/>
    <w:rsid w:val="00421E1F"/>
    <w:rsid w:val="004264B5"/>
    <w:rsid w:val="004447F5"/>
    <w:rsid w:val="00446196"/>
    <w:rsid w:val="00461F81"/>
    <w:rsid w:val="004644A3"/>
    <w:rsid w:val="00465FA2"/>
    <w:rsid w:val="004830D2"/>
    <w:rsid w:val="00487CEA"/>
    <w:rsid w:val="004F0F87"/>
    <w:rsid w:val="004F6A02"/>
    <w:rsid w:val="0053077D"/>
    <w:rsid w:val="005311C9"/>
    <w:rsid w:val="00546F0F"/>
    <w:rsid w:val="00553D99"/>
    <w:rsid w:val="00557EDC"/>
    <w:rsid w:val="005B4768"/>
    <w:rsid w:val="005C3A11"/>
    <w:rsid w:val="005F49AA"/>
    <w:rsid w:val="0062532D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57EE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15A6D"/>
    <w:rsid w:val="00A2143F"/>
    <w:rsid w:val="00A24A7B"/>
    <w:rsid w:val="00A26FC6"/>
    <w:rsid w:val="00A35B51"/>
    <w:rsid w:val="00A6444F"/>
    <w:rsid w:val="00A702BF"/>
    <w:rsid w:val="00A9245E"/>
    <w:rsid w:val="00AB760C"/>
    <w:rsid w:val="00AD3779"/>
    <w:rsid w:val="00AE5B76"/>
    <w:rsid w:val="00B0405E"/>
    <w:rsid w:val="00B31A69"/>
    <w:rsid w:val="00B822E2"/>
    <w:rsid w:val="00BD4664"/>
    <w:rsid w:val="00BE4D64"/>
    <w:rsid w:val="00BF0749"/>
    <w:rsid w:val="00C21631"/>
    <w:rsid w:val="00CD3E9B"/>
    <w:rsid w:val="00CF7AE6"/>
    <w:rsid w:val="00D06232"/>
    <w:rsid w:val="00D50E46"/>
    <w:rsid w:val="00D76D6E"/>
    <w:rsid w:val="00D8497B"/>
    <w:rsid w:val="00DB4EC6"/>
    <w:rsid w:val="00DD7BC7"/>
    <w:rsid w:val="00E12542"/>
    <w:rsid w:val="00E17ECD"/>
    <w:rsid w:val="00E747FE"/>
    <w:rsid w:val="00EA3485"/>
    <w:rsid w:val="00EA688C"/>
    <w:rsid w:val="00F40531"/>
    <w:rsid w:val="00F4103D"/>
    <w:rsid w:val="00FF5D10"/>
    <w:rsid w:val="00FF7F4E"/>
    <w:rsid w:val="022F48F3"/>
    <w:rsid w:val="19087221"/>
    <w:rsid w:val="1D06237C"/>
    <w:rsid w:val="21CB7B54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034642"/>
  <w15:docId w15:val="{61C232B5-9770-471A-9567-5749E4E3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8">
    <w:name w:val="Hyperlink"/>
    <w:basedOn w:val="a0"/>
    <w:uiPriority w:val="99"/>
    <w:unhideWhenUsed/>
    <w:rsid w:val="00E747F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47FE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A92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创意简历SJS0056A.docx</Template>
  <TotalTime>683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蔡 泽炬</cp:lastModifiedBy>
  <cp:revision>81</cp:revision>
  <dcterms:created xsi:type="dcterms:W3CDTF">2017-06-14T05:57:00Z</dcterms:created>
  <dcterms:modified xsi:type="dcterms:W3CDTF">2022-03-21T12:50:00Z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